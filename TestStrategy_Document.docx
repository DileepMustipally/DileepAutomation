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7CA3429B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608217B7" w:rsidR="000A0F91" w:rsidRPr="00BF31AE" w:rsidRDefault="00CB52EA" w:rsidP="000A0F91">
      <w:pPr>
        <w:spacing w:after="360"/>
        <w:rPr>
          <w:rFonts w:ascii="Arial" w:hAnsi="Arial" w:cs="Arial"/>
          <w:b/>
          <w:bCs/>
          <w:sz w:val="32"/>
          <w:u w:val="single"/>
        </w:rPr>
      </w:pPr>
      <w:r w:rsidRPr="00BF31AE">
        <w:rPr>
          <w:rFonts w:ascii="Arial" w:hAnsi="Arial" w:cs="Arial"/>
          <w:b/>
          <w:bCs/>
          <w:sz w:val="32"/>
          <w:u w:val="single"/>
        </w:rPr>
        <w:t>Elabor8</w:t>
      </w:r>
    </w:p>
    <w:p w14:paraId="79D4B7CB" w14:textId="184EA0CF" w:rsidR="00CB52EA" w:rsidRPr="003B1796" w:rsidRDefault="00CB52EA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API Dataset Validation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1728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2E3C0226" w:rsidR="00B60571" w:rsidRPr="003B1796" w:rsidRDefault="00CB52EA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10/03/2023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5F609A64" w:rsidR="00B60571" w:rsidRPr="003B1796" w:rsidRDefault="00CB52EA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18D59B3B" w:rsidR="00B60571" w:rsidRPr="003B1796" w:rsidRDefault="00CB52EA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Dileep </w:t>
            </w:r>
            <w:proofErr w:type="spellStart"/>
            <w:r>
              <w:rPr>
                <w:rFonts w:ascii="Arial" w:hAnsi="Arial" w:cs="Arial"/>
                <w:sz w:val="20"/>
              </w:rPr>
              <w:t>Mustipally</w:t>
            </w:r>
            <w:proofErr w:type="spellEnd"/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5C1BEA1B" w:rsidR="00B60571" w:rsidRPr="003B1796" w:rsidRDefault="00CB52EA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Draft Version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00000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1FDCCFFD" w:rsidR="009C2829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55B0F374" w14:textId="77777777" w:rsidR="00CB52EA" w:rsidRDefault="00CB52EA" w:rsidP="00CB52EA">
      <w:pPr>
        <w:tabs>
          <w:tab w:val="left" w:pos="1000"/>
        </w:tabs>
      </w:pPr>
      <w:r>
        <w:t>Th</w:t>
      </w:r>
      <w:r>
        <w:t xml:space="preserve">ere is an </w:t>
      </w:r>
      <w:r>
        <w:t xml:space="preserve">API connects to a small database providing facts about cats. The API is unauthenticated and has 2 endpoints: list all the cat </w:t>
      </w:r>
      <w:proofErr w:type="gramStart"/>
      <w:r>
        <w:t>facts, or</w:t>
      </w:r>
      <w:proofErr w:type="gramEnd"/>
      <w:r>
        <w:t xml:space="preserve"> get details for 1 particular fact.</w:t>
      </w:r>
    </w:p>
    <w:p w14:paraId="2A2EA9E4" w14:textId="77777777" w:rsidR="00CB52EA" w:rsidRDefault="00CB52EA" w:rsidP="00CB52EA">
      <w:pPr>
        <w:tabs>
          <w:tab w:val="left" w:pos="1000"/>
        </w:tabs>
      </w:pPr>
    </w:p>
    <w:p w14:paraId="6F058646" w14:textId="23A02FBA" w:rsidR="00CB52EA" w:rsidRDefault="00CB52EA" w:rsidP="00CB52EA">
      <w:pPr>
        <w:tabs>
          <w:tab w:val="left" w:pos="1000"/>
        </w:tabs>
      </w:pPr>
      <w:proofErr w:type="gramStart"/>
      <w:r>
        <w:t>Reviewer :</w:t>
      </w:r>
      <w:proofErr w:type="gramEnd"/>
      <w:r>
        <w:t xml:space="preserve"> First Level Manager</w:t>
      </w:r>
    </w:p>
    <w:p w14:paraId="4FA217A7" w14:textId="77777777" w:rsidR="00CB52EA" w:rsidRDefault="00CB52EA" w:rsidP="00CB52EA">
      <w:pPr>
        <w:tabs>
          <w:tab w:val="left" w:pos="1000"/>
        </w:tabs>
      </w:pPr>
    </w:p>
    <w:p w14:paraId="23521ADA" w14:textId="3C46977D" w:rsidR="00610C2B" w:rsidRDefault="00CB52EA" w:rsidP="00447DB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Approach</w:t>
      </w:r>
    </w:p>
    <w:p w14:paraId="7B2E66BB" w14:textId="369BDA63" w:rsidR="00CB52EA" w:rsidRPr="00BF31AE" w:rsidRDefault="00CB52EA" w:rsidP="00CB52EA">
      <w:pPr>
        <w:tabs>
          <w:tab w:val="left" w:pos="960"/>
        </w:tabs>
        <w:rPr>
          <w:b/>
          <w:bCs/>
        </w:rPr>
      </w:pPr>
      <w:r w:rsidRPr="00BF31AE">
        <w:rPr>
          <w:b/>
          <w:bCs/>
        </w:rPr>
        <w:t>Testing Process:</w:t>
      </w:r>
    </w:p>
    <w:p w14:paraId="6BDD3FC5" w14:textId="49F094FC" w:rsidR="00CB52EA" w:rsidRPr="00BF31AE" w:rsidRDefault="00CB52EA" w:rsidP="00CB52EA">
      <w:pPr>
        <w:tabs>
          <w:tab w:val="left" w:pos="960"/>
        </w:tabs>
      </w:pPr>
      <w:r w:rsidRPr="00BF31AE">
        <w:t xml:space="preserve">                         Automation</w:t>
      </w:r>
    </w:p>
    <w:p w14:paraId="2D9052ED" w14:textId="14CA1D99" w:rsidR="00CB52EA" w:rsidRPr="00BF31AE" w:rsidRDefault="00CB52EA" w:rsidP="00CB52EA">
      <w:pPr>
        <w:tabs>
          <w:tab w:val="left" w:pos="960"/>
        </w:tabs>
      </w:pPr>
    </w:p>
    <w:p w14:paraId="28DE45B5" w14:textId="3CC09CE6" w:rsidR="00CB52EA" w:rsidRPr="00BF31AE" w:rsidRDefault="00CB52EA" w:rsidP="00CB52EA">
      <w:pPr>
        <w:tabs>
          <w:tab w:val="left" w:pos="960"/>
        </w:tabs>
        <w:rPr>
          <w:b/>
          <w:bCs/>
        </w:rPr>
      </w:pPr>
      <w:r w:rsidRPr="00BF31AE">
        <w:rPr>
          <w:b/>
          <w:bCs/>
        </w:rPr>
        <w:t>Testing Levels:</w:t>
      </w:r>
    </w:p>
    <w:p w14:paraId="015F864D" w14:textId="3DB8D89D" w:rsidR="00CB52EA" w:rsidRPr="00BF31AE" w:rsidRDefault="00CB52EA" w:rsidP="00CB52EA">
      <w:pPr>
        <w:tabs>
          <w:tab w:val="left" w:pos="960"/>
        </w:tabs>
      </w:pPr>
      <w:r w:rsidRPr="00BF31AE">
        <w:t xml:space="preserve">                         Unit Testing</w:t>
      </w:r>
    </w:p>
    <w:p w14:paraId="775ACFF4" w14:textId="08956ED2" w:rsidR="00CB52EA" w:rsidRPr="00BF31AE" w:rsidRDefault="00CB52EA" w:rsidP="00CB52EA">
      <w:pPr>
        <w:tabs>
          <w:tab w:val="left" w:pos="960"/>
        </w:tabs>
      </w:pPr>
      <w:r w:rsidRPr="00BF31AE">
        <w:t xml:space="preserve">                         Integration Testing</w:t>
      </w:r>
    </w:p>
    <w:p w14:paraId="67C928CE" w14:textId="278E6742" w:rsidR="00CB52EA" w:rsidRPr="00BF31AE" w:rsidRDefault="00CB52EA" w:rsidP="00CB52EA">
      <w:pPr>
        <w:tabs>
          <w:tab w:val="left" w:pos="960"/>
        </w:tabs>
      </w:pPr>
      <w:r w:rsidRPr="00BF31AE">
        <w:t xml:space="preserve">                         System Testing</w:t>
      </w:r>
    </w:p>
    <w:p w14:paraId="1D1C1650" w14:textId="6B679B6D" w:rsidR="00CB52EA" w:rsidRDefault="00CB52EA" w:rsidP="00CB52EA">
      <w:pPr>
        <w:tabs>
          <w:tab w:val="left" w:pos="960"/>
        </w:tabs>
        <w:rPr>
          <w:rFonts w:ascii="Arial" w:eastAsiaTheme="majorEastAsia" w:hAnsi="Arial" w:cs="Arial"/>
          <w:b/>
          <w:bCs/>
          <w:noProof/>
          <w:color w:val="002060"/>
          <w:sz w:val="36"/>
          <w:szCs w:val="28"/>
        </w:rPr>
      </w:pPr>
      <w:r w:rsidRPr="00BF31AE">
        <w:t xml:space="preserve">                         Regression Testing</w:t>
      </w:r>
    </w:p>
    <w:p w14:paraId="20FB6716" w14:textId="3F235830" w:rsidR="00CB52EA" w:rsidRDefault="00CB52EA" w:rsidP="00CB52EA"/>
    <w:p w14:paraId="49FAEE85" w14:textId="435542C9" w:rsidR="00CB52EA" w:rsidRPr="00BF31AE" w:rsidRDefault="00CB52EA" w:rsidP="00CB52EA">
      <w:pPr>
        <w:rPr>
          <w:b/>
          <w:bCs/>
        </w:rPr>
      </w:pPr>
      <w:r w:rsidRPr="00BF31AE">
        <w:rPr>
          <w:b/>
          <w:bCs/>
        </w:rPr>
        <w:t>Roles and Responsibilities:</w:t>
      </w:r>
    </w:p>
    <w:p w14:paraId="38EFFE40" w14:textId="11E0F22D" w:rsidR="00CB52EA" w:rsidRDefault="00CB52EA" w:rsidP="00CB52EA">
      <w:r>
        <w:t xml:space="preserve">                                     Dileep </w:t>
      </w:r>
      <w:proofErr w:type="spellStart"/>
      <w:r>
        <w:t>Mustipally</w:t>
      </w:r>
      <w:proofErr w:type="spellEnd"/>
      <w:r>
        <w:t xml:space="preserve"> – Automation Engineer</w:t>
      </w:r>
    </w:p>
    <w:p w14:paraId="7DB75FF1" w14:textId="7EE89835" w:rsidR="00CB52EA" w:rsidRDefault="00CB52EA" w:rsidP="00CB52EA"/>
    <w:p w14:paraId="3C242C9B" w14:textId="164B6444" w:rsidR="00CB52EA" w:rsidRPr="00BF31AE" w:rsidRDefault="00CB52EA" w:rsidP="00CB52EA">
      <w:pPr>
        <w:rPr>
          <w:b/>
          <w:bCs/>
        </w:rPr>
      </w:pPr>
      <w:r w:rsidRPr="00BF31AE">
        <w:rPr>
          <w:b/>
          <w:bCs/>
        </w:rPr>
        <w:t>Types Of Testing:</w:t>
      </w:r>
    </w:p>
    <w:p w14:paraId="65523C13" w14:textId="7CA7B695" w:rsidR="00CB52EA" w:rsidRDefault="00CB52EA" w:rsidP="00CB52EA">
      <w:pPr>
        <w:pStyle w:val="ListParagraph"/>
        <w:numPr>
          <w:ilvl w:val="0"/>
          <w:numId w:val="31"/>
        </w:numPr>
      </w:pPr>
      <w:r>
        <w:t>Feature Testing</w:t>
      </w:r>
    </w:p>
    <w:p w14:paraId="49147015" w14:textId="4C60AAB8" w:rsidR="00CB52EA" w:rsidRDefault="00CB52EA" w:rsidP="00CB52EA">
      <w:pPr>
        <w:pStyle w:val="ListParagraph"/>
        <w:numPr>
          <w:ilvl w:val="0"/>
          <w:numId w:val="31"/>
        </w:numPr>
      </w:pPr>
      <w:r>
        <w:t>Regression Testing</w:t>
      </w:r>
    </w:p>
    <w:p w14:paraId="33822D56" w14:textId="72DC9F6A" w:rsidR="00CB52EA" w:rsidRDefault="00CB52EA" w:rsidP="00CB52EA">
      <w:pPr>
        <w:pStyle w:val="ListParagraph"/>
        <w:numPr>
          <w:ilvl w:val="0"/>
          <w:numId w:val="31"/>
        </w:numPr>
      </w:pPr>
      <w:r>
        <w:t>Load Testing</w:t>
      </w:r>
    </w:p>
    <w:p w14:paraId="14DCACFB" w14:textId="26243FB9" w:rsidR="00CB52EA" w:rsidRDefault="00CB52EA" w:rsidP="00CB52EA">
      <w:pPr>
        <w:pStyle w:val="ListParagraph"/>
        <w:numPr>
          <w:ilvl w:val="0"/>
          <w:numId w:val="31"/>
        </w:numPr>
      </w:pPr>
      <w:r>
        <w:t>Security Testing</w:t>
      </w:r>
    </w:p>
    <w:p w14:paraId="57AD639D" w14:textId="49F8A96C" w:rsidR="00CB52EA" w:rsidRDefault="00CB52EA" w:rsidP="00CB52EA"/>
    <w:p w14:paraId="6388654E" w14:textId="3366F7E2" w:rsidR="00CB52EA" w:rsidRPr="00BF31AE" w:rsidRDefault="00CB52EA" w:rsidP="00CB52EA">
      <w:pPr>
        <w:rPr>
          <w:b/>
          <w:bCs/>
        </w:rPr>
      </w:pPr>
      <w:r w:rsidRPr="00BF31AE">
        <w:rPr>
          <w:b/>
          <w:bCs/>
        </w:rPr>
        <w:t>Automation Tool:</w:t>
      </w:r>
    </w:p>
    <w:p w14:paraId="1040574C" w14:textId="501E3422" w:rsidR="00CB52EA" w:rsidRDefault="00CB52EA" w:rsidP="00CB52EA">
      <w:pPr>
        <w:pStyle w:val="ListParagraph"/>
        <w:numPr>
          <w:ilvl w:val="0"/>
          <w:numId w:val="31"/>
        </w:numPr>
      </w:pPr>
      <w:r>
        <w:t>Python / Unit Testing / Python/pytest</w:t>
      </w:r>
    </w:p>
    <w:p w14:paraId="18C21ED8" w14:textId="4DAEB084" w:rsidR="00CB52EA" w:rsidRPr="00CB52EA" w:rsidRDefault="00CB52EA" w:rsidP="00CB52EA">
      <w:pPr>
        <w:pStyle w:val="ListParagraph"/>
        <w:numPr>
          <w:ilvl w:val="0"/>
          <w:numId w:val="31"/>
        </w:numPr>
      </w:pPr>
      <w:r>
        <w:t>Selenium (For GUI)</w:t>
      </w:r>
    </w:p>
    <w:p w14:paraId="2CEDDD11" w14:textId="77777777" w:rsidR="00CB52EA" w:rsidRDefault="00CB52EA" w:rsidP="00CB52EA">
      <w:pPr>
        <w:pStyle w:val="Heading1"/>
        <w:numPr>
          <w:ilvl w:val="0"/>
          <w:numId w:val="0"/>
        </w:numPr>
        <w:rPr>
          <w:rFonts w:ascii="Arial" w:hAnsi="Arial" w:cs="Arial"/>
        </w:rPr>
      </w:pPr>
    </w:p>
    <w:p w14:paraId="382A2839" w14:textId="57853923" w:rsidR="00CB52EA" w:rsidRPr="00CB52EA" w:rsidRDefault="00CB52EA" w:rsidP="00CB52EA">
      <w:pPr>
        <w:sectPr w:rsidR="00CB52EA" w:rsidRPr="00CB52EA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484CA359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 xml:space="preserve">Test </w:t>
      </w:r>
      <w:bookmarkEnd w:id="1"/>
      <w:r w:rsidR="00CB52EA">
        <w:rPr>
          <w:rFonts w:ascii="Arial" w:hAnsi="Arial" w:cs="Arial"/>
        </w:rPr>
        <w:t>Environment</w:t>
      </w:r>
    </w:p>
    <w:p w14:paraId="576A7A1D" w14:textId="77777777" w:rsidR="00CB52EA" w:rsidRPr="00BF31AE" w:rsidRDefault="00CB52EA" w:rsidP="00CB52EA">
      <w:pPr>
        <w:tabs>
          <w:tab w:val="left" w:pos="1000"/>
        </w:tabs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</w:pPr>
      <w:r w:rsidRPr="00BF31A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  <w:t xml:space="preserve">Test Environment: </w:t>
      </w:r>
    </w:p>
    <w:p w14:paraId="2ADB96E2" w14:textId="77777777" w:rsidR="00CB52EA" w:rsidRPr="00BF31AE" w:rsidRDefault="00CB52EA" w:rsidP="00CB52EA">
      <w:pPr>
        <w:tabs>
          <w:tab w:val="left" w:pos="1000"/>
        </w:tabs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 xml:space="preserve">Operating </w:t>
      </w:r>
      <w:proofErr w:type="gramStart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System :</w:t>
      </w:r>
      <w:proofErr w:type="gramEnd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Windows 10</w:t>
      </w:r>
    </w:p>
    <w:p w14:paraId="4538289A" w14:textId="77777777" w:rsidR="00CB52EA" w:rsidRPr="00BF31AE" w:rsidRDefault="00CB52EA" w:rsidP="00CB52EA">
      <w:pPr>
        <w:tabs>
          <w:tab w:val="left" w:pos="1000"/>
        </w:tabs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                    </w:t>
      </w:r>
      <w:proofErr w:type="gramStart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IDE :</w:t>
      </w:r>
      <w:proofErr w:type="gramEnd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PyCharm</w:t>
      </w:r>
    </w:p>
    <w:p w14:paraId="167A873F" w14:textId="77777777" w:rsidR="00CB52EA" w:rsidRPr="00BF31AE" w:rsidRDefault="00CB52EA" w:rsidP="00CB52EA">
      <w:pPr>
        <w:tabs>
          <w:tab w:val="left" w:pos="1000"/>
        </w:tabs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                    Language / </w:t>
      </w:r>
      <w:proofErr w:type="gramStart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Library :</w:t>
      </w:r>
      <w:proofErr w:type="gramEnd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Python/REST API Modules</w:t>
      </w:r>
    </w:p>
    <w:p w14:paraId="75A3338E" w14:textId="77777777" w:rsidR="00CB52EA" w:rsidRPr="00BF31AE" w:rsidRDefault="00CB52EA" w:rsidP="00CB52EA">
      <w:pPr>
        <w:tabs>
          <w:tab w:val="left" w:pos="1000"/>
        </w:tabs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                    Dataset </w:t>
      </w:r>
      <w:proofErr w:type="gramStart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File :</w:t>
      </w:r>
      <w:proofErr w:type="gramEnd"/>
      <w:r w:rsidRPr="00BF31A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CSV File</w:t>
      </w:r>
    </w:p>
    <w:p w14:paraId="10FDCD38" w14:textId="77777777" w:rsidR="00CB52EA" w:rsidRPr="00CB52EA" w:rsidRDefault="00CB52EA" w:rsidP="00CB52EA">
      <w:pPr>
        <w:tabs>
          <w:tab w:val="left" w:pos="1000"/>
        </w:tabs>
      </w:pPr>
      <w:r>
        <w:tab/>
      </w:r>
    </w:p>
    <w:p w14:paraId="2C6C8A8C" w14:textId="56FC123E" w:rsidR="00B576F8" w:rsidRPr="00BF31AE" w:rsidRDefault="0077432B" w:rsidP="00B576F8">
      <w:pPr>
        <w:pStyle w:val="NormalWeb"/>
        <w:shd w:val="clear" w:color="auto" w:fill="FFFFFF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BF31AE">
        <w:rPr>
          <w:rFonts w:ascii="Source Sans Pro" w:hAnsi="Source Sans Pro"/>
          <w:b/>
          <w:bCs/>
          <w:color w:val="222222"/>
          <w:sz w:val="27"/>
          <w:szCs w:val="27"/>
        </w:rPr>
        <w:t>Test Case Repository:</w:t>
      </w:r>
    </w:p>
    <w:p w14:paraId="1F54AAD8" w14:textId="71C46412" w:rsidR="0077432B" w:rsidRDefault="0077432B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&lt;Link to test cases&gt;</w:t>
      </w:r>
    </w:p>
    <w:p w14:paraId="16400B17" w14:textId="31F63145" w:rsidR="0077432B" w:rsidRDefault="0077432B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p w14:paraId="4CCCFB95" w14:textId="21C317A9" w:rsidR="0077432B" w:rsidRPr="00BF31AE" w:rsidRDefault="0077432B" w:rsidP="00B576F8">
      <w:pPr>
        <w:pStyle w:val="NormalWeb"/>
        <w:shd w:val="clear" w:color="auto" w:fill="FFFFFF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BF31AE">
        <w:rPr>
          <w:rFonts w:ascii="Source Sans Pro" w:hAnsi="Source Sans Pro"/>
          <w:b/>
          <w:bCs/>
          <w:color w:val="222222"/>
          <w:sz w:val="27"/>
          <w:szCs w:val="27"/>
        </w:rPr>
        <w:t>Test Script Repository:</w:t>
      </w:r>
    </w:p>
    <w:p w14:paraId="546F70C8" w14:textId="5A42C3E0" w:rsidR="0077432B" w:rsidRDefault="0077432B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&lt;Git hub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url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&gt;</w:t>
      </w:r>
    </w:p>
    <w:p w14:paraId="4E6155B2" w14:textId="07216808" w:rsidR="0077432B" w:rsidRDefault="0077432B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p w14:paraId="27A0B0A2" w14:textId="37C08383" w:rsidR="0077432B" w:rsidRPr="00BF31AE" w:rsidRDefault="0077432B" w:rsidP="00B576F8">
      <w:pPr>
        <w:pStyle w:val="NormalWeb"/>
        <w:shd w:val="clear" w:color="auto" w:fill="FFFFFF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BF31AE">
        <w:rPr>
          <w:rFonts w:ascii="Source Sans Pro" w:hAnsi="Source Sans Pro"/>
          <w:b/>
          <w:bCs/>
          <w:color w:val="222222"/>
          <w:sz w:val="27"/>
          <w:szCs w:val="27"/>
        </w:rPr>
        <w:t>Test Reports (CI/CD):</w:t>
      </w:r>
    </w:p>
    <w:p w14:paraId="6F820756" w14:textId="356257BC" w:rsidR="0077432B" w:rsidRDefault="0077432B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&lt;Jenkins Path to Test Execution Report&gt;</w:t>
      </w:r>
    </w:p>
    <w:p w14:paraId="18CCA9FB" w14:textId="539B2DC6" w:rsidR="0077432B" w:rsidRDefault="0077432B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&lt;Jira Path to Test Execution Report&gt;</w:t>
      </w: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2" w:name="_Toc534636699"/>
      <w:r>
        <w:rPr>
          <w:rFonts w:ascii="Arial" w:hAnsi="Arial" w:cs="Arial"/>
        </w:rPr>
        <w:lastRenderedPageBreak/>
        <w:t>Testing Tools</w:t>
      </w:r>
      <w:bookmarkEnd w:id="2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700"/>
      <w:r>
        <w:rPr>
          <w:rFonts w:ascii="Arial" w:hAnsi="Arial" w:cs="Arial"/>
        </w:rPr>
        <w:lastRenderedPageBreak/>
        <w:t>Release Control</w:t>
      </w:r>
      <w:bookmarkEnd w:id="3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4" w:name="_Toc534636701"/>
      <w:r>
        <w:rPr>
          <w:rFonts w:ascii="Arial" w:hAnsi="Arial" w:cs="Arial"/>
        </w:rPr>
        <w:lastRenderedPageBreak/>
        <w:t>Risk Analysis</w:t>
      </w:r>
      <w:bookmarkEnd w:id="4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2"/>
      <w:r>
        <w:rPr>
          <w:rFonts w:ascii="Arial" w:hAnsi="Arial" w:cs="Arial"/>
        </w:rPr>
        <w:lastRenderedPageBreak/>
        <w:t>Review and Approvals</w:t>
      </w:r>
      <w:bookmarkEnd w:id="5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D132" w14:textId="77777777" w:rsidR="004B0A34" w:rsidRDefault="004B0A34" w:rsidP="000612CB">
      <w:r>
        <w:separator/>
      </w:r>
    </w:p>
    <w:p w14:paraId="44D950C4" w14:textId="77777777" w:rsidR="004B0A34" w:rsidRDefault="004B0A34"/>
  </w:endnote>
  <w:endnote w:type="continuationSeparator" w:id="0">
    <w:p w14:paraId="6E4B687E" w14:textId="77777777" w:rsidR="004B0A34" w:rsidRDefault="004B0A34" w:rsidP="000612CB">
      <w:r>
        <w:continuationSeparator/>
      </w:r>
    </w:p>
    <w:p w14:paraId="5DF48C74" w14:textId="77777777" w:rsidR="004B0A34" w:rsidRDefault="004B0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4000AB3D" w:rsidR="005A1DCE" w:rsidRDefault="00000000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B52EA">
          <w:t>Test Strategy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AED5" w14:textId="77777777" w:rsidR="004B0A34" w:rsidRDefault="004B0A34" w:rsidP="000612CB">
      <w:r>
        <w:separator/>
      </w:r>
    </w:p>
    <w:p w14:paraId="1BA8EBC9" w14:textId="77777777" w:rsidR="004B0A34" w:rsidRDefault="004B0A34"/>
  </w:footnote>
  <w:footnote w:type="continuationSeparator" w:id="0">
    <w:p w14:paraId="1918EE5E" w14:textId="77777777" w:rsidR="004B0A34" w:rsidRDefault="004B0A34" w:rsidP="000612CB">
      <w:r>
        <w:continuationSeparator/>
      </w:r>
    </w:p>
    <w:p w14:paraId="6C7D59EC" w14:textId="77777777" w:rsidR="004B0A34" w:rsidRDefault="004B0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6F9121E0" w:rsidR="005A1DCE" w:rsidRPr="00D40574" w:rsidRDefault="00000000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B52EA">
          <w:t>Test Strategy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50351395" w:rsidR="005A1DCE" w:rsidRDefault="00000000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0F5E"/>
    <w:multiLevelType w:val="hybridMultilevel"/>
    <w:tmpl w:val="1B747FF6"/>
    <w:lvl w:ilvl="0" w:tplc="714E2894">
      <w:start w:val="1"/>
      <w:numFmt w:val="bullet"/>
      <w:lvlText w:val=""/>
      <w:lvlJc w:val="left"/>
      <w:pPr>
        <w:ind w:left="14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4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D71201A"/>
    <w:multiLevelType w:val="hybridMultilevel"/>
    <w:tmpl w:val="D2C67442"/>
    <w:lvl w:ilvl="0" w:tplc="F6BADA8C">
      <w:start w:val="1"/>
      <w:numFmt w:val="bullet"/>
      <w:lvlText w:val=""/>
      <w:lvlJc w:val="left"/>
      <w:pPr>
        <w:ind w:left="1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0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85865">
    <w:abstractNumId w:val="1"/>
  </w:num>
  <w:num w:numId="2" w16cid:durableId="1211964905">
    <w:abstractNumId w:val="0"/>
  </w:num>
  <w:num w:numId="3" w16cid:durableId="1495488459">
    <w:abstractNumId w:val="13"/>
  </w:num>
  <w:num w:numId="4" w16cid:durableId="1792505281">
    <w:abstractNumId w:val="17"/>
  </w:num>
  <w:num w:numId="5" w16cid:durableId="951546837">
    <w:abstractNumId w:val="11"/>
  </w:num>
  <w:num w:numId="6" w16cid:durableId="2100635157">
    <w:abstractNumId w:val="7"/>
  </w:num>
  <w:num w:numId="7" w16cid:durableId="957223080">
    <w:abstractNumId w:val="23"/>
  </w:num>
  <w:num w:numId="8" w16cid:durableId="573246197">
    <w:abstractNumId w:val="9"/>
  </w:num>
  <w:num w:numId="9" w16cid:durableId="1379628708">
    <w:abstractNumId w:val="21"/>
  </w:num>
  <w:num w:numId="10" w16cid:durableId="987317828">
    <w:abstractNumId w:val="20"/>
  </w:num>
  <w:num w:numId="11" w16cid:durableId="929193448">
    <w:abstractNumId w:val="28"/>
  </w:num>
  <w:num w:numId="12" w16cid:durableId="1068461374">
    <w:abstractNumId w:val="8"/>
  </w:num>
  <w:num w:numId="13" w16cid:durableId="927227919">
    <w:abstractNumId w:val="16"/>
  </w:num>
  <w:num w:numId="14" w16cid:durableId="1459298338">
    <w:abstractNumId w:val="27"/>
  </w:num>
  <w:num w:numId="15" w16cid:durableId="1431971474">
    <w:abstractNumId w:val="19"/>
  </w:num>
  <w:num w:numId="16" w16cid:durableId="1084184212">
    <w:abstractNumId w:val="6"/>
  </w:num>
  <w:num w:numId="17" w16cid:durableId="1490902323">
    <w:abstractNumId w:val="18"/>
  </w:num>
  <w:num w:numId="18" w16cid:durableId="461268225">
    <w:abstractNumId w:val="26"/>
  </w:num>
  <w:num w:numId="19" w16cid:durableId="1708139082">
    <w:abstractNumId w:val="3"/>
  </w:num>
  <w:num w:numId="20" w16cid:durableId="2102410780">
    <w:abstractNumId w:val="12"/>
  </w:num>
  <w:num w:numId="21" w16cid:durableId="837117084">
    <w:abstractNumId w:val="25"/>
  </w:num>
  <w:num w:numId="22" w16cid:durableId="1074355392">
    <w:abstractNumId w:val="15"/>
  </w:num>
  <w:num w:numId="23" w16cid:durableId="971982076">
    <w:abstractNumId w:val="30"/>
  </w:num>
  <w:num w:numId="24" w16cid:durableId="523440090">
    <w:abstractNumId w:val="4"/>
  </w:num>
  <w:num w:numId="25" w16cid:durableId="815413153">
    <w:abstractNumId w:val="14"/>
  </w:num>
  <w:num w:numId="26" w16cid:durableId="31151381">
    <w:abstractNumId w:val="2"/>
  </w:num>
  <w:num w:numId="27" w16cid:durableId="689137172">
    <w:abstractNumId w:val="22"/>
  </w:num>
  <w:num w:numId="28" w16cid:durableId="940264317">
    <w:abstractNumId w:val="10"/>
  </w:num>
  <w:num w:numId="29" w16cid:durableId="1198470828">
    <w:abstractNumId w:val="24"/>
  </w:num>
  <w:num w:numId="30" w16cid:durableId="550263575">
    <w:abstractNumId w:val="5"/>
  </w:num>
  <w:num w:numId="31" w16cid:durableId="535850130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0A3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7432B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31AE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2EA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0</TotalTime>
  <Pages>10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Learning Hub - Information Technology Program</dc:subject>
  <dc:creator>Guru99</dc:creator>
  <cp:keywords>0.1</cp:keywords>
  <cp:lastModifiedBy>Gayathri Balaji</cp:lastModifiedBy>
  <cp:revision>2</cp:revision>
  <cp:lastPrinted>2012-05-30T05:01:00Z</cp:lastPrinted>
  <dcterms:created xsi:type="dcterms:W3CDTF">2023-03-10T05:00:00Z</dcterms:created>
  <dcterms:modified xsi:type="dcterms:W3CDTF">2023-03-10T05:00:00Z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MSIP_Label_e305dca8-daac-40b2-85cb-c39a1eaa36df_Enabled">
    <vt:lpwstr>true</vt:lpwstr>
  </property>
  <property fmtid="{D5CDD505-2E9C-101B-9397-08002B2CF9AE}" pid="4" name="MSIP_Label_e305dca8-daac-40b2-85cb-c39a1eaa36df_SetDate">
    <vt:lpwstr>2023-03-10T04:58:58Z</vt:lpwstr>
  </property>
  <property fmtid="{D5CDD505-2E9C-101B-9397-08002B2CF9AE}" pid="5" name="MSIP_Label_e305dca8-daac-40b2-85cb-c39a1eaa36df_Method">
    <vt:lpwstr>Standard</vt:lpwstr>
  </property>
  <property fmtid="{D5CDD505-2E9C-101B-9397-08002B2CF9AE}" pid="6" name="MSIP_Label_e305dca8-daac-40b2-85cb-c39a1eaa36df_Name">
    <vt:lpwstr>e305dca8-daac-40b2-85cb-c39a1eaa36df</vt:lpwstr>
  </property>
  <property fmtid="{D5CDD505-2E9C-101B-9397-08002B2CF9AE}" pid="7" name="MSIP_Label_e305dca8-daac-40b2-85cb-c39a1eaa36df_SiteId">
    <vt:lpwstr>ecdd899a-33be-4c33-91e4-1f1144fc2f56</vt:lpwstr>
  </property>
  <property fmtid="{D5CDD505-2E9C-101B-9397-08002B2CF9AE}" pid="8" name="MSIP_Label_e305dca8-daac-40b2-85cb-c39a1eaa36df_ActionId">
    <vt:lpwstr>0e767eb5-ac7d-49b5-bc23-2c3f4669f5fc</vt:lpwstr>
  </property>
  <property fmtid="{D5CDD505-2E9C-101B-9397-08002B2CF9AE}" pid="9" name="MSIP_Label_e305dca8-daac-40b2-85cb-c39a1eaa36df_ContentBits">
    <vt:lpwstr>0</vt:lpwstr>
  </property>
</Properties>
</file>